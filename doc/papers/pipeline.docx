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34" w:rsidRDefault="00A87C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957C3" wp14:editId="621885E4">
                <wp:simplePos x="0" y="0"/>
                <wp:positionH relativeFrom="column">
                  <wp:posOffset>842645</wp:posOffset>
                </wp:positionH>
                <wp:positionV relativeFrom="paragraph">
                  <wp:posOffset>1057910</wp:posOffset>
                </wp:positionV>
                <wp:extent cx="448310" cy="163830"/>
                <wp:effectExtent l="38100" t="0" r="8890" b="457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163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66.35pt;margin-top:83.3pt;width:35.3pt;height:1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363A2" wp14:editId="034214EC">
                <wp:simplePos x="0" y="0"/>
                <wp:positionH relativeFrom="column">
                  <wp:posOffset>842645</wp:posOffset>
                </wp:positionH>
                <wp:positionV relativeFrom="paragraph">
                  <wp:posOffset>1680210</wp:posOffset>
                </wp:positionV>
                <wp:extent cx="448310" cy="163830"/>
                <wp:effectExtent l="38100" t="0" r="8890" b="4572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163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26" type="#_x0000_t67" style="position:absolute;margin-left:66.35pt;margin-top:132.3pt;width:35.3pt;height:1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BD938" wp14:editId="5BE8FC41">
                <wp:simplePos x="0" y="0"/>
                <wp:positionH relativeFrom="column">
                  <wp:posOffset>260985</wp:posOffset>
                </wp:positionH>
                <wp:positionV relativeFrom="paragraph">
                  <wp:posOffset>634365</wp:posOffset>
                </wp:positionV>
                <wp:extent cx="1611630" cy="388620"/>
                <wp:effectExtent l="57150" t="38100" r="83820" b="876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7F" w:rsidRPr="008C357F" w:rsidRDefault="008C357F" w:rsidP="008C357F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Get play videos (Madden)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.55pt;margin-top:49.95pt;width:126.9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C357F" w:rsidRPr="008C357F" w:rsidRDefault="008C357F" w:rsidP="008C357F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Get play videos (Madden)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8B1A07F" wp14:editId="6166F40A">
                <wp:simplePos x="0" y="0"/>
                <wp:positionH relativeFrom="column">
                  <wp:posOffset>842645</wp:posOffset>
                </wp:positionH>
                <wp:positionV relativeFrom="paragraph">
                  <wp:posOffset>435610</wp:posOffset>
                </wp:positionV>
                <wp:extent cx="448310" cy="163830"/>
                <wp:effectExtent l="38100" t="0" r="8890" b="4572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1638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66.35pt;margin-top:34.3pt;width:35.3pt;height:12.9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CFD8C" wp14:editId="1887BC81">
                <wp:simplePos x="0" y="0"/>
                <wp:positionH relativeFrom="column">
                  <wp:posOffset>260985</wp:posOffset>
                </wp:positionH>
                <wp:positionV relativeFrom="paragraph">
                  <wp:posOffset>12065</wp:posOffset>
                </wp:positionV>
                <wp:extent cx="1611630" cy="388620"/>
                <wp:effectExtent l="57150" t="38100" r="8382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7F" w:rsidRPr="008C357F" w:rsidRDefault="008C357F" w:rsidP="008C357F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357F">
                              <w:rPr>
                                <w:sz w:val="18"/>
                                <w:szCs w:val="18"/>
                              </w:rPr>
                              <w:t xml:space="preserve">Create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Standard (known) Plays</w:t>
                            </w:r>
                          </w:p>
                          <w:p w:rsidR="008C357F" w:rsidRPr="008C357F" w:rsidRDefault="008C357F" w:rsidP="008C357F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8C357F">
                              <w:rPr>
                                <w:sz w:val="18"/>
                                <w:szCs w:val="18"/>
                              </w:rPr>
                              <w:t>codified</w:t>
                            </w:r>
                            <w:proofErr w:type="gramEnd"/>
                            <w:r w:rsidRPr="008C357F">
                              <w:rPr>
                                <w:sz w:val="18"/>
                                <w:szCs w:val="18"/>
                              </w:rPr>
                              <w:t xml:space="preserve"> form]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0.55pt;margin-top:.95pt;width:126.9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C357F" w:rsidRPr="008C357F" w:rsidRDefault="008C357F" w:rsidP="008C357F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C357F">
                        <w:rPr>
                          <w:sz w:val="18"/>
                          <w:szCs w:val="18"/>
                        </w:rPr>
                        <w:t xml:space="preserve">Create </w:t>
                      </w:r>
                      <w:r>
                        <w:rPr>
                          <w:sz w:val="18"/>
                          <w:szCs w:val="18"/>
                        </w:rPr>
                        <w:t>Standard (known) Plays</w:t>
                      </w:r>
                    </w:p>
                    <w:p w:rsidR="008C357F" w:rsidRPr="008C357F" w:rsidRDefault="008C357F" w:rsidP="008C357F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proofErr w:type="gramStart"/>
                      <w:r w:rsidRPr="008C357F">
                        <w:rPr>
                          <w:sz w:val="18"/>
                          <w:szCs w:val="18"/>
                        </w:rPr>
                        <w:t>codified</w:t>
                      </w:r>
                      <w:proofErr w:type="gramEnd"/>
                      <w:r w:rsidRPr="008C357F">
                        <w:rPr>
                          <w:sz w:val="18"/>
                          <w:szCs w:val="18"/>
                        </w:rPr>
                        <w:t xml:space="preserve"> form]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74FC5" wp14:editId="729C072A">
                <wp:simplePos x="0" y="0"/>
                <wp:positionH relativeFrom="column">
                  <wp:posOffset>260985</wp:posOffset>
                </wp:positionH>
                <wp:positionV relativeFrom="paragraph">
                  <wp:posOffset>1878965</wp:posOffset>
                </wp:positionV>
                <wp:extent cx="1611630" cy="388620"/>
                <wp:effectExtent l="57150" t="38100" r="83820" b="876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7F" w:rsidRPr="008C357F" w:rsidRDefault="008C357F" w:rsidP="008C357F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Compare</w:t>
                            </w:r>
                            <w:r w:rsidR="00A87C53">
                              <w:rPr>
                                <w:sz w:val="18"/>
                                <w:szCs w:val="18"/>
                              </w:rPr>
                              <w:t xml:space="preserve"> and label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these plays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0.55pt;margin-top:147.95pt;width:126.9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C357F" w:rsidRPr="008C357F" w:rsidRDefault="008C357F" w:rsidP="008C357F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Compare</w:t>
                      </w:r>
                      <w:r w:rsidR="00A87C53">
                        <w:rPr>
                          <w:sz w:val="18"/>
                          <w:szCs w:val="18"/>
                        </w:rPr>
                        <w:t xml:space="preserve"> and label</w:t>
                      </w:r>
                      <w:r>
                        <w:rPr>
                          <w:sz w:val="18"/>
                          <w:szCs w:val="18"/>
                        </w:rPr>
                        <w:t xml:space="preserve"> these plays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BC4DA" wp14:editId="324BBCEF">
                <wp:simplePos x="0" y="0"/>
                <wp:positionH relativeFrom="column">
                  <wp:posOffset>260985</wp:posOffset>
                </wp:positionH>
                <wp:positionV relativeFrom="paragraph">
                  <wp:posOffset>1256665</wp:posOffset>
                </wp:positionV>
                <wp:extent cx="1611630" cy="388620"/>
                <wp:effectExtent l="57150" t="38100" r="83820" b="876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7F" w:rsidRPr="008C357F" w:rsidRDefault="008C357F" w:rsidP="008C357F">
                            <w:pPr>
                              <w:pStyle w:val="NoSpacing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Track individual players for a given play and codify the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0.55pt;margin-top:98.95pt;width:126.9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C357F" w:rsidRPr="008C357F" w:rsidRDefault="008C357F" w:rsidP="008C357F">
                      <w:pPr>
                        <w:pStyle w:val="NoSpacing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Track individual players for a given play and codify the play.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7F"/>
    <w:rsid w:val="008C357F"/>
    <w:rsid w:val="00A87C53"/>
    <w:rsid w:val="00EC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5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35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2B6DC098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R. Gomes</dc:creator>
  <cp:lastModifiedBy>Saikat R. Gomes</cp:lastModifiedBy>
  <cp:revision>2</cp:revision>
  <dcterms:created xsi:type="dcterms:W3CDTF">2014-03-14T20:36:00Z</dcterms:created>
  <dcterms:modified xsi:type="dcterms:W3CDTF">2014-03-14T20:36:00Z</dcterms:modified>
</cp:coreProperties>
</file>